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626308">
        <w:rPr>
          <w:rFonts w:cs="Arial"/>
          <w:lang w:val="pt-BR"/>
        </w:rPr>
        <w:t>SobControle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626308">
        <w:rPr>
          <w:rFonts w:cs="Arial"/>
          <w:lang w:val="pt-BR"/>
        </w:rPr>
        <w:t>1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626308">
        <w:rPr>
          <w:rFonts w:cs="Arial"/>
          <w:lang w:val="pt-BR"/>
        </w:rPr>
        <w:t>Registrar 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BD484F">
        <w:rPr>
          <w:rFonts w:ascii="Arial" w:hAnsi="Arial" w:cs="Arial"/>
          <w:lang w:val="pt-BR"/>
        </w:rPr>
        <w:t>registrar um novo usuário no sistema.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2D28D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registrado.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D28DD" w:rsidP="000121A8">
      <w:pPr>
        <w:pStyle w:val="Ttulo3"/>
        <w:ind w:left="397"/>
      </w:pPr>
      <w:r>
        <w:t>Usuário aciona a opção Registrar Usuário na tela inicial do sistema (interface 01).</w:t>
      </w:r>
    </w:p>
    <w:p w:rsidR="00E642E5" w:rsidRDefault="002D28DD" w:rsidP="00662BD2">
      <w:pPr>
        <w:pStyle w:val="Ttulo3"/>
        <w:ind w:left="1418" w:hanging="1021"/>
      </w:pPr>
      <w:r>
        <w:t>O sistema solicita dados do usuário conforme interface 02.</w:t>
      </w:r>
    </w:p>
    <w:p w:rsidR="00E642E5" w:rsidRDefault="00AB7933" w:rsidP="000121A8">
      <w:pPr>
        <w:pStyle w:val="Ttulo3"/>
        <w:ind w:left="397"/>
      </w:pPr>
      <w:r>
        <w:t xml:space="preserve">Usuário </w:t>
      </w:r>
      <w:r w:rsidR="00B1205A">
        <w:t>informa os dados e aciona a opção Registrar.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B1205A">
        <w:t>valida os dados conforme as informações contidas no item 6.2.</w:t>
      </w:r>
    </w:p>
    <w:p w:rsidR="003239ED" w:rsidRDefault="00B1205A" w:rsidP="004D1E5A">
      <w:pPr>
        <w:pStyle w:val="Ttulo3"/>
        <w:ind w:left="1418" w:hanging="1021"/>
      </w:pPr>
      <w:r>
        <w:t xml:space="preserve">Sistema registra o usuário com status “Pendente de Ativação”. 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B1205A">
        <w:t>aciona o caso de uso Enviar E-mail de ativação.</w:t>
      </w:r>
    </w:p>
    <w:p w:rsidR="00FC654D" w:rsidRPr="00FC654D" w:rsidRDefault="00203BE8" w:rsidP="00203BE8">
      <w:pPr>
        <w:pStyle w:val="Ttulo3"/>
        <w:tabs>
          <w:tab w:val="clear" w:pos="720"/>
          <w:tab w:val="num" w:pos="1429"/>
        </w:tabs>
        <w:ind w:left="1418" w:hanging="1021"/>
      </w:pPr>
      <w:r>
        <w:t>Sistema exibe a interface 03.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203BE8">
        <w:rPr>
          <w:rFonts w:ascii="Arial" w:hAnsi="Arial" w:cs="Arial"/>
        </w:rPr>
        <w:t xml:space="preserve">de Exceção </w:t>
      </w:r>
      <w:r>
        <w:rPr>
          <w:rFonts w:ascii="Arial" w:hAnsi="Arial" w:cs="Arial"/>
        </w:rPr>
        <w:t xml:space="preserve"> </w:t>
      </w:r>
      <w:r w:rsidR="00203BE8">
        <w:rPr>
          <w:rFonts w:ascii="Arial" w:hAnsi="Arial" w:cs="Arial"/>
        </w:rPr>
        <w:t>E</w:t>
      </w:r>
      <w:r>
        <w:rPr>
          <w:rFonts w:ascii="Arial" w:hAnsi="Arial" w:cs="Arial"/>
        </w:rPr>
        <w:t>01 – Dados inválidos ou não informados</w:t>
      </w:r>
    </w:p>
    <w:p w:rsidR="004D1E5A" w:rsidRDefault="00203BE8" w:rsidP="004D1E5A">
      <w:pPr>
        <w:pStyle w:val="Ttulo3"/>
        <w:ind w:left="1418" w:hanging="1021"/>
      </w:pPr>
      <w:r>
        <w:t>No passo 4 do fluxo básico o sistema detecta que alguma informação está incorreta.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203BE8">
        <w:t>informa o erro na interface 02 e solicita que o problema seja corrigido.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Default="00662BD2" w:rsidP="00662BD2">
      <w:pPr>
        <w:pStyle w:val="Ttulo2"/>
      </w:pPr>
      <w:r>
        <w:t>Interface I01 – Seleção do Tipo de Equipamento a ser Cadastrado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662BD2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943350" cy="8834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9" cy="8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7" w:name="_Interface_I01_–"/>
      <w:bookmarkEnd w:id="17"/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RPr="00626308" w:rsidTr="00662BD2"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Estabilizador, </w:t>
            </w:r>
            <w:r>
              <w:rPr>
                <w:rFonts w:ascii="Arial" w:hAnsi="Arial" w:cs="Arial"/>
                <w:lang w:val="pt-BR"/>
              </w:rPr>
              <w:lastRenderedPageBreak/>
              <w:t>Impressora, Micro, Monitor, Pen Drive e Projetor Multimídia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 xml:space="preserve">Apenas um dos itens </w:t>
            </w:r>
            <w:r>
              <w:rPr>
                <w:rFonts w:ascii="Arial" w:hAnsi="Arial" w:cs="Arial"/>
                <w:lang w:val="pt-BR"/>
              </w:rPr>
              <w:lastRenderedPageBreak/>
              <w:t>pode ser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626308" w:rsidTr="00662BD2">
        <w:tc>
          <w:tcPr>
            <w:tcW w:w="2528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cadastro do equipamento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I02 – Cadastro de Estabilizador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057B0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536581" cy="1353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12" cy="13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Potência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positivos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626308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I03 – Cadastro de Impressora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4D7B3A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264773" cy="1424354"/>
            <wp:effectExtent l="19050" t="0" r="217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1" cy="14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valores: Jato de Tinta, Laser, Matricial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Existe bulk ink?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Obrigatório, default = Não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626308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  <w:bookmarkStart w:id="18" w:name="_GoBack"/>
      <w:bookmarkEnd w:id="18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E3" w:rsidRDefault="005D00E3">
      <w:r>
        <w:separator/>
      </w:r>
    </w:p>
  </w:endnote>
  <w:endnote w:type="continuationSeparator" w:id="0">
    <w:p w:rsidR="005D00E3" w:rsidRDefault="005D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7A5FDD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r w:rsidR="007A5FDD">
            <w:rPr>
              <w:lang w:val="pt-BR"/>
            </w:rPr>
            <w:t>Onibus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203BE8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E3" w:rsidRDefault="005D00E3">
      <w:r>
        <w:separator/>
      </w:r>
    </w:p>
  </w:footnote>
  <w:footnote w:type="continuationSeparator" w:id="0">
    <w:p w:rsidR="005D00E3" w:rsidRDefault="005D0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263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626308">
            <w:rPr>
              <w:lang w:val="pt-BR"/>
            </w:rPr>
            <w:t>SobControle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26308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26308">
            <w:rPr>
              <w:lang w:val="pt-BR"/>
            </w:rPr>
            <w:t>UC01 Registrar Usuário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26308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04/09/2014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9479E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1429"/>
        <w:tab w:val="num" w:pos="720"/>
      </w:tabs>
      <w:spacing w:after="120"/>
      <w:ind w:left="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56C2-331D-4FB6-8CB6-B83B26CE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257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</cp:lastModifiedBy>
  <cp:revision>23</cp:revision>
  <cp:lastPrinted>2006-04-06T17:03:00Z</cp:lastPrinted>
  <dcterms:created xsi:type="dcterms:W3CDTF">2013-09-02T20:34:00Z</dcterms:created>
  <dcterms:modified xsi:type="dcterms:W3CDTF">2014-09-04T22:08:00Z</dcterms:modified>
</cp:coreProperties>
</file>